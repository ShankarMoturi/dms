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25" w:rsidRDefault="00D91F25" w:rsidP="00D91F25">
      <w:r w:rsidRPr="00D91F25">
        <w:rPr>
          <w:b/>
        </w:rPr>
        <w:t>Essay writing-1</w:t>
      </w:r>
      <w:r>
        <w:t xml:space="preserve">: Submit a </w:t>
      </w:r>
      <w:r w:rsidRPr="00D91F25">
        <w:rPr>
          <w:b/>
        </w:rPr>
        <w:t>write-up in 250 words</w:t>
      </w:r>
      <w:r>
        <w:t xml:space="preserve"> on </w:t>
      </w:r>
      <w:r w:rsidRPr="00D91F25">
        <w:rPr>
          <w:b/>
        </w:rPr>
        <w:t xml:space="preserve">any </w:t>
      </w:r>
      <w:r w:rsidRPr="00D91F25">
        <w:rPr>
          <w:b/>
        </w:rPr>
        <w:t>ONE</w:t>
      </w:r>
      <w:r>
        <w:t xml:space="preserve"> </w:t>
      </w:r>
      <w:r>
        <w:t>of the following topics</w:t>
      </w:r>
    </w:p>
    <w:p w:rsidR="00D91F25" w:rsidRDefault="00D91F25" w:rsidP="00D91F25"/>
    <w:p w:rsidR="00D91F25" w:rsidRDefault="00D91F25" w:rsidP="00D91F25">
      <w:r>
        <w:t>1. Bringing back Black Money to India will increase the Indian Revenue, but should the names be revealed?</w:t>
      </w:r>
    </w:p>
    <w:p w:rsidR="00D91F25" w:rsidRDefault="00D91F25" w:rsidP="00D91F25"/>
    <w:p w:rsidR="00D91F25" w:rsidRDefault="00D91F25" w:rsidP="00D91F25">
      <w:r>
        <w:t>2. Do backward people still need reservation?</w:t>
      </w:r>
    </w:p>
    <w:p w:rsidR="00D91F25" w:rsidRDefault="00D91F25" w:rsidP="00D91F25"/>
    <w:p w:rsidR="00D91F25" w:rsidRDefault="00D91F25" w:rsidP="00D91F25">
      <w:r>
        <w:t>3. Is college education in India not world class?</w:t>
      </w:r>
    </w:p>
    <w:p w:rsidR="00D91F25" w:rsidRDefault="00D91F25" w:rsidP="00D91F25"/>
    <w:p w:rsidR="00121B28" w:rsidRDefault="00D91F25" w:rsidP="00D91F25">
      <w:r>
        <w:t>4</w:t>
      </w:r>
      <w:r>
        <w:t>. Why isn’t India a major tourist destination despite its rich cultural heritage?</w:t>
      </w:r>
      <w:bookmarkStart w:id="0" w:name="_GoBack"/>
      <w:bookmarkEnd w:id="0"/>
    </w:p>
    <w:sectPr w:rsidR="0012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25"/>
    <w:rsid w:val="00121B28"/>
    <w:rsid w:val="00D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866C2-CBCF-4358-9C85-F455C2BD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 Peluri</cp:lastModifiedBy>
  <cp:revision>1</cp:revision>
  <dcterms:created xsi:type="dcterms:W3CDTF">2015-12-02T09:35:00Z</dcterms:created>
  <dcterms:modified xsi:type="dcterms:W3CDTF">2015-12-02T09:36:00Z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